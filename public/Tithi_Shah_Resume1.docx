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BA8B" w14:textId="67F92110" w:rsidR="0025570E" w:rsidRPr="00E60A91" w:rsidRDefault="003C218C" w:rsidP="00C66834">
      <w:pPr>
        <w:pStyle w:val="Title"/>
      </w:pPr>
      <w:r>
        <w:t>Tithi shah</w:t>
      </w:r>
    </w:p>
    <w:p w14:paraId="02492B46" w14:textId="329D2EE2" w:rsidR="003C218C" w:rsidRDefault="003C218C" w:rsidP="00D60F63">
      <w:pPr>
        <w:pStyle w:val="ContactInfo"/>
        <w:rPr>
          <w:lang w:val="en-US"/>
        </w:rPr>
      </w:pPr>
      <w:r w:rsidRPr="003C218C">
        <w:rPr>
          <w:rFonts w:cs="Open Sans"/>
          <w:caps/>
          <w:color w:val="3B3838" w:themeColor="background2" w:themeShade="40"/>
          <w:position w:val="0"/>
          <w:sz w:val="28"/>
          <w:szCs w:val="28"/>
          <w:lang w:val="en-US"/>
        </w:rPr>
        <w:t xml:space="preserve">Full-Stack Developer </w:t>
      </w:r>
      <w:r w:rsidR="00B23D26">
        <w:rPr>
          <w:rFonts w:cs="Open Sans"/>
          <w:caps/>
          <w:color w:val="3B3838" w:themeColor="background2" w:themeShade="40"/>
          <w:position w:val="0"/>
          <w:sz w:val="28"/>
          <w:szCs w:val="28"/>
          <w:lang w:val="en-US"/>
        </w:rPr>
        <w:t>(Flutter &amp; MERN) | Software ENGINEER</w:t>
      </w:r>
      <w:r w:rsidRPr="003C218C">
        <w:rPr>
          <w:rFonts w:cs="Open Sans"/>
          <w:caps/>
          <w:color w:val="3B3838" w:themeColor="background2" w:themeShade="40"/>
          <w:position w:val="0"/>
          <w:sz w:val="28"/>
          <w:szCs w:val="28"/>
          <w:lang w:val="en-US"/>
        </w:rPr>
        <w:t xml:space="preserve"> </w:t>
      </w:r>
      <w:r>
        <w:rPr>
          <w:lang w:val="en-US"/>
        </w:rPr>
        <w:t>9825600097</w:t>
      </w:r>
      <w:r w:rsidR="006B055A" w:rsidRPr="006B055A">
        <w:rPr>
          <w:lang w:val="en-US"/>
        </w:rPr>
        <w:t xml:space="preserve">| </w:t>
      </w:r>
      <w:hyperlink r:id="rId11" w:history="1">
        <w:r w:rsidR="00CD6A33" w:rsidRPr="00460D04">
          <w:rPr>
            <w:rStyle w:val="Hyperlink"/>
            <w:lang w:val="en-US"/>
          </w:rPr>
          <w:t>tithishah26@gmail.com</w:t>
        </w:r>
      </w:hyperlink>
      <w:r w:rsidR="006B055A" w:rsidRPr="006B055A">
        <w:rPr>
          <w:lang w:val="en-US"/>
        </w:rPr>
        <w:t xml:space="preserve"> |</w:t>
      </w:r>
      <w:r>
        <w:rPr>
          <w:lang w:val="en-US"/>
        </w:rPr>
        <w:t xml:space="preserve"> Surat, Gujarat</w:t>
      </w:r>
      <w:r w:rsidR="006B055A" w:rsidRPr="006B055A">
        <w:rPr>
          <w:lang w:val="en-US"/>
        </w:rPr>
        <w:t xml:space="preserve"> </w:t>
      </w:r>
    </w:p>
    <w:p w14:paraId="60B94E00" w14:textId="385A7BB9" w:rsidR="00C66834" w:rsidRPr="00E60A91" w:rsidRDefault="006B055A" w:rsidP="00D60F63">
      <w:pPr>
        <w:pStyle w:val="ContactInfo"/>
        <w:rPr>
          <w:lang w:val="en-US"/>
        </w:rPr>
      </w:pPr>
      <w:r w:rsidRPr="006B055A">
        <w:rPr>
          <w:lang w:val="en-US"/>
        </w:rPr>
        <w:t xml:space="preserve"> </w:t>
      </w:r>
      <w:hyperlink r:id="rId12" w:history="1">
        <w:r w:rsidR="003C218C">
          <w:rPr>
            <w:rStyle w:val="Hyperlink"/>
            <w:lang w:val="en-US"/>
          </w:rPr>
          <w:t>linkedin.com/tithishah01</w:t>
        </w:r>
      </w:hyperlink>
      <w:r w:rsidR="003C218C">
        <w:rPr>
          <w:lang w:val="en-US"/>
        </w:rPr>
        <w:t xml:space="preserve"> | </w:t>
      </w:r>
      <w:hyperlink r:id="rId13" w:history="1">
        <w:r w:rsidR="003C218C">
          <w:rPr>
            <w:rStyle w:val="Hyperlink"/>
            <w:lang w:val="en-US"/>
          </w:rPr>
          <w:t>github.com/tithi0126</w:t>
        </w:r>
      </w:hyperlink>
    </w:p>
    <w:p w14:paraId="3FF24F9C" w14:textId="77777777" w:rsidR="00DC3F0E" w:rsidRPr="00E60A91" w:rsidRDefault="00DC3F0E" w:rsidP="00E60A91">
      <w:pPr>
        <w:pStyle w:val="Space"/>
      </w:pPr>
    </w:p>
    <w:p w14:paraId="4DE4E5F1" w14:textId="77777777" w:rsidR="00201BAD" w:rsidRDefault="00E60A91" w:rsidP="00E60A91">
      <w:pPr>
        <w:pStyle w:val="Heading1"/>
      </w:pPr>
      <w:r w:rsidRPr="00E60A91">
        <w:t>Career Objective</w:t>
      </w:r>
    </w:p>
    <w:p w14:paraId="21B2FBC3" w14:textId="730DBA66" w:rsidR="000C588E" w:rsidRPr="000C588E" w:rsidRDefault="0057208B" w:rsidP="000C588E">
      <w:r w:rsidRPr="0057208B">
        <w:t>Full-Stack Developer (Flutter &amp; MERN) pursuing a Master’s in IT with hands-on experience in </w:t>
      </w:r>
      <w:r w:rsidRPr="0057208B">
        <w:rPr>
          <w:b/>
          <w:bCs/>
        </w:rPr>
        <w:t>AI/ML, mobile development, and scalable systems</w:t>
      </w:r>
      <w:r w:rsidRPr="0057208B">
        <w:t>. Passionate about solving complex problems through code</w:t>
      </w:r>
      <w:r>
        <w:t xml:space="preserve">. </w:t>
      </w:r>
      <w:r w:rsidRPr="0057208B">
        <w:t>Strong foundation in </w:t>
      </w:r>
      <w:r w:rsidRPr="0057208B">
        <w:rPr>
          <w:b/>
          <w:bCs/>
        </w:rPr>
        <w:t>data structures, algorithms, and Linux environments</w:t>
      </w:r>
      <w:r w:rsidRPr="0057208B">
        <w:t>.</w:t>
      </w:r>
    </w:p>
    <w:p w14:paraId="3A20DC20" w14:textId="78F6AD8F" w:rsidR="0002276C" w:rsidRDefault="0002276C" w:rsidP="009D2C73">
      <w:pPr>
        <w:pStyle w:val="Heading1"/>
      </w:pPr>
      <w:r w:rsidRPr="003C218C">
        <w:t>SKILLS</w:t>
      </w:r>
    </w:p>
    <w:p w14:paraId="7A1F2DDD" w14:textId="54FEC99A" w:rsidR="00D26D2D" w:rsidRDefault="00D26D2D" w:rsidP="00D26D2D">
      <w:pPr>
        <w:jc w:val="left"/>
      </w:pPr>
      <w:r w:rsidRPr="00D26D2D">
        <w:rPr>
          <w:b/>
          <w:bCs/>
        </w:rPr>
        <w:t>Programming Languages:</w:t>
      </w:r>
      <w:r>
        <w:t xml:space="preserve"> Java, C, C++, C#, JavaScript, HTML/CSS, MySQL, DBMS, Flutter, Kotlin, PHP, Python</w:t>
      </w:r>
      <w:r w:rsidR="001E283B">
        <w:t xml:space="preserve">, JavaScript </w:t>
      </w:r>
    </w:p>
    <w:p w14:paraId="192F5DB7" w14:textId="77777777" w:rsidR="00D26D2D" w:rsidRDefault="00D26D2D" w:rsidP="00D26D2D">
      <w:pPr>
        <w:jc w:val="left"/>
      </w:pPr>
      <w:r w:rsidRPr="00D26D2D">
        <w:rPr>
          <w:b/>
          <w:bCs/>
        </w:rPr>
        <w:t>Full Stack Technologies:</w:t>
      </w:r>
      <w:r>
        <w:t xml:space="preserve"> MERN Stack (MongoDB, Express.js, React.js, Node.js) </w:t>
      </w:r>
      <w:r w:rsidRPr="00D26D2D">
        <w:rPr>
          <w:b/>
          <w:bCs/>
        </w:rPr>
        <w:t>Frameworks:</w:t>
      </w:r>
      <w:r>
        <w:t xml:space="preserve"> .NET, Figma</w:t>
      </w:r>
    </w:p>
    <w:p w14:paraId="492AF4A5" w14:textId="105F4C9E" w:rsidR="00D26D2D" w:rsidRDefault="00D26D2D" w:rsidP="00D26D2D">
      <w:pPr>
        <w:jc w:val="left"/>
      </w:pPr>
      <w:r w:rsidRPr="00D26D2D">
        <w:rPr>
          <w:b/>
          <w:bCs/>
        </w:rPr>
        <w:t>Operating System:</w:t>
      </w:r>
      <w:r>
        <w:t xml:space="preserve"> </w:t>
      </w:r>
      <w:r w:rsidR="001E283B">
        <w:t>Unix/</w:t>
      </w:r>
      <w:r>
        <w:t xml:space="preserve">Linux, Windows </w:t>
      </w:r>
      <w:r w:rsidR="001E283B">
        <w:tab/>
      </w:r>
    </w:p>
    <w:p w14:paraId="0FF83C81" w14:textId="77777777" w:rsidR="00D26D2D" w:rsidRDefault="00D26D2D" w:rsidP="00D26D2D">
      <w:pPr>
        <w:jc w:val="left"/>
      </w:pPr>
      <w:r w:rsidRPr="00D26D2D">
        <w:rPr>
          <w:b/>
          <w:bCs/>
        </w:rPr>
        <w:t>Other Tools:</w:t>
      </w:r>
      <w:r>
        <w:t xml:space="preserve"> VS Code, MS Office, WordPress, Android Studio, Arduino Uno, GitHub</w:t>
      </w:r>
    </w:p>
    <w:p w14:paraId="34FD1640" w14:textId="22ED05AA" w:rsidR="00D26D2D" w:rsidRPr="000C588E" w:rsidRDefault="00D26D2D" w:rsidP="00D26D2D">
      <w:pPr>
        <w:jc w:val="left"/>
        <w:rPr>
          <w:lang w:val="en-IN"/>
        </w:rPr>
      </w:pPr>
      <w:r w:rsidRPr="00D26D2D">
        <w:rPr>
          <w:b/>
          <w:bCs/>
        </w:rPr>
        <w:t>Soft Skills:</w:t>
      </w:r>
      <w:r>
        <w:t xml:space="preserve"> </w:t>
      </w:r>
      <w:r w:rsidR="000C588E" w:rsidRPr="000C588E">
        <w:rPr>
          <w:lang w:val="en-IN"/>
        </w:rPr>
        <w:t>Problem-Solving &amp; Critical Thinking, Adaptability &amp; Flexibility, Team Collaboration, Effective Communication, Time Management, Prioritization, Multitasking</w:t>
      </w:r>
    </w:p>
    <w:p w14:paraId="4F1192AE" w14:textId="77777777" w:rsidR="00E60A91" w:rsidRPr="00E60A91" w:rsidRDefault="00E60A91" w:rsidP="00E60A91">
      <w:pPr>
        <w:pStyle w:val="Heading1"/>
      </w:pPr>
      <w:r w:rsidRPr="00E60A91">
        <w:t>Work Experience</w:t>
      </w:r>
    </w:p>
    <w:p w14:paraId="7034F360" w14:textId="2CB0136E" w:rsidR="00E60A91" w:rsidRPr="00E60A91" w:rsidRDefault="003C218C" w:rsidP="00E60A91">
      <w:pPr>
        <w:pStyle w:val="Heading2"/>
        <w:rPr>
          <w:lang w:val="en-US"/>
        </w:rPr>
      </w:pPr>
      <w:r>
        <w:rPr>
          <w:lang w:val="en-US"/>
        </w:rPr>
        <w:t xml:space="preserve">Full Stack Developer, </w:t>
      </w:r>
      <w:r w:rsidRPr="003C218C">
        <w:rPr>
          <w:lang w:val="en-US"/>
        </w:rPr>
        <w:t>Pragma Infotech | Surat, India</w:t>
      </w:r>
      <w:r w:rsidR="006B055A" w:rsidRPr="006B055A">
        <w:rPr>
          <w:lang w:val="en-US"/>
        </w:rPr>
        <w:tab/>
      </w:r>
      <w:r w:rsidR="00BE6EF3">
        <w:rPr>
          <w:lang w:val="en-US"/>
        </w:rPr>
        <w:t xml:space="preserve"> June </w:t>
      </w:r>
      <w:r>
        <w:rPr>
          <w:lang w:val="en-US"/>
        </w:rPr>
        <w:t>2024</w:t>
      </w:r>
      <w:r w:rsidR="006B055A" w:rsidRPr="006B055A">
        <w:rPr>
          <w:lang w:val="en-US"/>
        </w:rPr>
        <w:t xml:space="preserve"> </w:t>
      </w:r>
      <w:r w:rsidR="00BE6EF3">
        <w:rPr>
          <w:lang w:val="en-US"/>
        </w:rPr>
        <w:t>–</w:t>
      </w:r>
      <w:r w:rsidR="006B055A" w:rsidRPr="006B055A">
        <w:rPr>
          <w:lang w:val="en-US"/>
        </w:rPr>
        <w:t xml:space="preserve"> </w:t>
      </w:r>
      <w:r w:rsidR="00BE6EF3">
        <w:rPr>
          <w:lang w:val="en-US"/>
        </w:rPr>
        <w:t xml:space="preserve">Feb </w:t>
      </w:r>
      <w:r>
        <w:rPr>
          <w:lang w:val="en-US"/>
        </w:rPr>
        <w:t>2025</w:t>
      </w:r>
    </w:p>
    <w:p w14:paraId="5969C022" w14:textId="69D964C2" w:rsidR="000C588E" w:rsidRPr="000C588E" w:rsidRDefault="000C588E" w:rsidP="000C588E">
      <w:pPr>
        <w:pStyle w:val="Space"/>
        <w:numPr>
          <w:ilvl w:val="0"/>
          <w:numId w:val="8"/>
        </w:numPr>
        <w:rPr>
          <w:sz w:val="23"/>
        </w:rPr>
      </w:pPr>
      <w:r w:rsidRPr="000C588E">
        <w:rPr>
          <w:sz w:val="23"/>
        </w:rPr>
        <w:t>Utilized a range of programming languages, including HTML, PHP, Flutter, and JavaScript, and tools like Git, to drive the development and maintenance of a web application.</w:t>
      </w:r>
    </w:p>
    <w:p w14:paraId="57DB3D78" w14:textId="77777777" w:rsidR="000C588E" w:rsidRDefault="000C588E" w:rsidP="000C588E">
      <w:pPr>
        <w:pStyle w:val="Space"/>
        <w:numPr>
          <w:ilvl w:val="0"/>
          <w:numId w:val="8"/>
        </w:numPr>
        <w:rPr>
          <w:sz w:val="23"/>
        </w:rPr>
      </w:pPr>
      <w:r w:rsidRPr="000C588E">
        <w:rPr>
          <w:sz w:val="23"/>
        </w:rPr>
        <w:t>Responsibilities: Engaged in debugging and troubleshooting issues to ensure optimal application performance and reliability.</w:t>
      </w:r>
      <w:r w:rsidRPr="003C218C">
        <w:rPr>
          <w:sz w:val="23"/>
        </w:rPr>
        <w:t xml:space="preserve"> </w:t>
      </w:r>
    </w:p>
    <w:p w14:paraId="6F2A6D05" w14:textId="411EDB98" w:rsidR="003C218C" w:rsidRPr="003C218C" w:rsidRDefault="000C588E" w:rsidP="000C588E">
      <w:pPr>
        <w:pStyle w:val="Space"/>
        <w:numPr>
          <w:ilvl w:val="0"/>
          <w:numId w:val="8"/>
        </w:numPr>
        <w:rPr>
          <w:sz w:val="23"/>
        </w:rPr>
      </w:pPr>
      <w:r w:rsidRPr="003C218C">
        <w:rPr>
          <w:sz w:val="23"/>
        </w:rPr>
        <w:t>Projects</w:t>
      </w:r>
      <w:r w:rsidR="003C218C" w:rsidRPr="003C218C">
        <w:rPr>
          <w:sz w:val="23"/>
        </w:rPr>
        <w:t>:</w:t>
      </w:r>
    </w:p>
    <w:p w14:paraId="49A53E0B" w14:textId="0018B56F" w:rsidR="003C218C" w:rsidRPr="003C218C" w:rsidRDefault="003C218C" w:rsidP="003C218C">
      <w:pPr>
        <w:pStyle w:val="Space"/>
        <w:numPr>
          <w:ilvl w:val="0"/>
          <w:numId w:val="9"/>
        </w:numPr>
        <w:rPr>
          <w:sz w:val="23"/>
        </w:rPr>
      </w:pPr>
      <w:r w:rsidRPr="003C218C">
        <w:rPr>
          <w:sz w:val="23"/>
        </w:rPr>
        <w:t>Rowan Decor (Flutter - Dart)</w:t>
      </w:r>
    </w:p>
    <w:p w14:paraId="634A151E" w14:textId="4EF51B4C" w:rsidR="003C218C" w:rsidRPr="003C218C" w:rsidRDefault="003C218C" w:rsidP="003C218C">
      <w:pPr>
        <w:pStyle w:val="Space"/>
        <w:numPr>
          <w:ilvl w:val="0"/>
          <w:numId w:val="9"/>
        </w:numPr>
        <w:rPr>
          <w:sz w:val="23"/>
        </w:rPr>
      </w:pPr>
      <w:r w:rsidRPr="003C218C">
        <w:rPr>
          <w:sz w:val="23"/>
        </w:rPr>
        <w:t>AIPL (PHP)</w:t>
      </w:r>
    </w:p>
    <w:p w14:paraId="658E1881" w14:textId="77777777" w:rsidR="003C218C" w:rsidRDefault="003C218C" w:rsidP="003C218C">
      <w:pPr>
        <w:pStyle w:val="Space"/>
        <w:numPr>
          <w:ilvl w:val="0"/>
          <w:numId w:val="9"/>
        </w:numPr>
        <w:rPr>
          <w:sz w:val="23"/>
        </w:rPr>
      </w:pPr>
      <w:r w:rsidRPr="003C218C">
        <w:rPr>
          <w:sz w:val="23"/>
        </w:rPr>
        <w:t>ZapBits (PHP)</w:t>
      </w:r>
    </w:p>
    <w:p w14:paraId="4D12E04E" w14:textId="6509D602" w:rsidR="0002276C" w:rsidRPr="009D2C73" w:rsidRDefault="003C218C" w:rsidP="0002276C">
      <w:pPr>
        <w:pStyle w:val="Space"/>
        <w:numPr>
          <w:ilvl w:val="0"/>
          <w:numId w:val="9"/>
        </w:numPr>
        <w:rPr>
          <w:sz w:val="23"/>
        </w:rPr>
      </w:pPr>
      <w:r w:rsidRPr="003C218C">
        <w:rPr>
          <w:sz w:val="23"/>
        </w:rPr>
        <w:t>Borana Weaves (PHP)</w:t>
      </w:r>
    </w:p>
    <w:p w14:paraId="3A5B71BE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6EE06A14" w14:textId="77777777" w:rsidR="003C218C" w:rsidRPr="0002276C" w:rsidRDefault="003C218C" w:rsidP="003C218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t>Masters of Science: Information Technology</w:t>
      </w:r>
    </w:p>
    <w:p w14:paraId="33718B9D" w14:textId="61071E80" w:rsidR="003C218C" w:rsidRPr="003C218C" w:rsidRDefault="003C218C" w:rsidP="003C218C">
      <w:pPr>
        <w:pStyle w:val="Space"/>
        <w:rPr>
          <w:sz w:val="23"/>
        </w:rPr>
      </w:pPr>
      <w:r w:rsidRPr="003C218C">
        <w:rPr>
          <w:sz w:val="23"/>
        </w:rPr>
        <w:t xml:space="preserve"> Veer Narmad South Gujarat University | July 2025</w:t>
      </w:r>
      <w:r>
        <w:rPr>
          <w:sz w:val="23"/>
        </w:rPr>
        <w:t xml:space="preserve"> - Present</w:t>
      </w:r>
    </w:p>
    <w:p w14:paraId="2282BE2B" w14:textId="77777777" w:rsidR="003C218C" w:rsidRPr="0002276C" w:rsidRDefault="003C218C" w:rsidP="003C218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t xml:space="preserve"> Bachelor of Science: Information Technology</w:t>
      </w:r>
    </w:p>
    <w:p w14:paraId="49B54E32" w14:textId="1355F311" w:rsidR="003C218C" w:rsidRPr="003C218C" w:rsidRDefault="003C218C" w:rsidP="003C218C">
      <w:pPr>
        <w:pStyle w:val="Space"/>
        <w:rPr>
          <w:sz w:val="23"/>
        </w:rPr>
      </w:pPr>
      <w:r w:rsidRPr="003C218C">
        <w:rPr>
          <w:sz w:val="23"/>
        </w:rPr>
        <w:t xml:space="preserve"> Veer Narmad South Gujarat University | </w:t>
      </w:r>
      <w:r>
        <w:rPr>
          <w:sz w:val="23"/>
        </w:rPr>
        <w:t xml:space="preserve">June </w:t>
      </w:r>
      <w:r w:rsidRPr="003C218C">
        <w:rPr>
          <w:sz w:val="23"/>
        </w:rPr>
        <w:t>20</w:t>
      </w:r>
      <w:r>
        <w:rPr>
          <w:sz w:val="23"/>
        </w:rPr>
        <w:t>22 – May 2025</w:t>
      </w:r>
      <w:r w:rsidR="00CC3EDE">
        <w:rPr>
          <w:sz w:val="23"/>
        </w:rPr>
        <w:t xml:space="preserve"> | </w:t>
      </w:r>
      <w:r w:rsidRPr="003C218C">
        <w:rPr>
          <w:sz w:val="23"/>
        </w:rPr>
        <w:t>GPA: 6.05</w:t>
      </w:r>
    </w:p>
    <w:p w14:paraId="265FA8C6" w14:textId="3B82A264" w:rsidR="003C218C" w:rsidRPr="0002276C" w:rsidRDefault="003C218C" w:rsidP="003C218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lastRenderedPageBreak/>
        <w:t xml:space="preserve"> Higher Secondary</w:t>
      </w:r>
      <w:r w:rsidR="0002276C">
        <w:rPr>
          <w:b/>
          <w:bCs/>
          <w:sz w:val="23"/>
        </w:rPr>
        <w:t xml:space="preserve"> School</w:t>
      </w:r>
      <w:r w:rsidRPr="0002276C">
        <w:rPr>
          <w:b/>
          <w:bCs/>
          <w:sz w:val="23"/>
        </w:rPr>
        <w:t>: Science-Mathematics</w:t>
      </w:r>
    </w:p>
    <w:p w14:paraId="235121D1" w14:textId="05751B87" w:rsidR="00CC3EDE" w:rsidRPr="003C218C" w:rsidRDefault="003C218C" w:rsidP="003C218C">
      <w:pPr>
        <w:pStyle w:val="Space"/>
        <w:rPr>
          <w:sz w:val="23"/>
        </w:rPr>
      </w:pPr>
      <w:r w:rsidRPr="003C218C">
        <w:rPr>
          <w:sz w:val="23"/>
        </w:rPr>
        <w:t xml:space="preserve"> T&amp;TV Sarvajanik High School | </w:t>
      </w:r>
      <w:r>
        <w:rPr>
          <w:sz w:val="23"/>
        </w:rPr>
        <w:t>June 2021- March 2022</w:t>
      </w:r>
    </w:p>
    <w:p w14:paraId="5EFF6CF2" w14:textId="1C74D478" w:rsidR="003C218C" w:rsidRPr="0002276C" w:rsidRDefault="003C218C" w:rsidP="003C218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t xml:space="preserve"> Secondary School </w:t>
      </w:r>
    </w:p>
    <w:p w14:paraId="7F1CEB1B" w14:textId="6FF8D6AD" w:rsidR="003C218C" w:rsidRPr="009D2C73" w:rsidRDefault="003C218C" w:rsidP="00E60A91">
      <w:pPr>
        <w:pStyle w:val="Space"/>
      </w:pPr>
      <w:r w:rsidRPr="003C218C">
        <w:rPr>
          <w:sz w:val="23"/>
        </w:rPr>
        <w:t xml:space="preserve"> Sanskar Bharti Vidyalaya | </w:t>
      </w:r>
      <w:r>
        <w:rPr>
          <w:sz w:val="23"/>
        </w:rPr>
        <w:t>June 2019 – March 2020</w:t>
      </w:r>
    </w:p>
    <w:p w14:paraId="795D2AF7" w14:textId="5140F9AB" w:rsidR="0002276C" w:rsidRPr="00E60A91" w:rsidRDefault="0002276C" w:rsidP="0002276C">
      <w:pPr>
        <w:pStyle w:val="Heading1"/>
      </w:pPr>
      <w:r w:rsidRPr="0002276C">
        <w:t>PROJECT</w:t>
      </w:r>
    </w:p>
    <w:p w14:paraId="67EA4B2E" w14:textId="6F61AADC" w:rsidR="0002276C" w:rsidRPr="0002276C" w:rsidRDefault="0002276C" w:rsidP="0002276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t>FinologyX – Financial Calculator 2024 – Present</w:t>
      </w:r>
      <w:r w:rsidR="00270E71">
        <w:rPr>
          <w:b/>
          <w:bCs/>
          <w:sz w:val="23"/>
        </w:rPr>
        <w:t xml:space="preserve">  </w:t>
      </w:r>
      <w:hyperlink r:id="rId14" w:history="1">
        <w:r w:rsidR="00270E71" w:rsidRPr="00270E71">
          <w:rPr>
            <w:rStyle w:val="Hyperlink"/>
            <w:b/>
            <w:bCs/>
            <w:sz w:val="23"/>
          </w:rPr>
          <w:t>GooglePlayStoreLink</w:t>
        </w:r>
      </w:hyperlink>
    </w:p>
    <w:p w14:paraId="1213522E" w14:textId="525BE241" w:rsidR="000C588E" w:rsidRPr="000C588E" w:rsidRDefault="008A1870" w:rsidP="000C588E">
      <w:pPr>
        <w:pStyle w:val="Space"/>
        <w:numPr>
          <w:ilvl w:val="0"/>
          <w:numId w:val="14"/>
        </w:numPr>
        <w:jc w:val="left"/>
        <w:rPr>
          <w:sz w:val="23"/>
          <w:lang w:val="en-IN"/>
        </w:rPr>
      </w:pPr>
      <w:r w:rsidRPr="008A1870">
        <w:rPr>
          <w:sz w:val="23"/>
        </w:rPr>
        <w:t>Designed and developed FinologyX, a mobile application offering a complete</w:t>
      </w:r>
      <w:r>
        <w:rPr>
          <w:sz w:val="23"/>
        </w:rPr>
        <w:t xml:space="preserve"> </w:t>
      </w:r>
      <w:r w:rsidRPr="008A1870">
        <w:rPr>
          <w:sz w:val="23"/>
        </w:rPr>
        <w:t>suite of financial and mathematical calculators using Flutter and MVC architecture</w:t>
      </w:r>
      <w:r w:rsidR="000C588E">
        <w:rPr>
          <w:sz w:val="23"/>
        </w:rPr>
        <w:t>,</w:t>
      </w:r>
      <w:r w:rsidR="000C588E">
        <w:rPr>
          <w:rFonts w:ascii="Consolas" w:eastAsia="Times New Roman" w:hAnsi="Consolas" w:cs="Courier New"/>
          <w:color w:val="D9D9DA"/>
          <w:position w:val="0"/>
          <w:sz w:val="20"/>
          <w:szCs w:val="20"/>
          <w:shd w:val="clear" w:color="auto" w:fill="396A93"/>
          <w:lang w:val="en-IN" w:eastAsia="en-IN"/>
        </w:rPr>
        <w:t xml:space="preserve"> </w:t>
      </w:r>
      <w:r w:rsidR="000C588E" w:rsidRPr="000C588E">
        <w:rPr>
          <w:sz w:val="23"/>
          <w:lang w:val="en-IN"/>
        </w:rPr>
        <w:t>showcasing a user-centric implementation of API integration for enhanced interactivity.</w:t>
      </w:r>
    </w:p>
    <w:p w14:paraId="4E84A7B0" w14:textId="7D40B21C" w:rsidR="008A1870" w:rsidRPr="008A1870" w:rsidRDefault="008A1870" w:rsidP="008A1870">
      <w:pPr>
        <w:pStyle w:val="Space"/>
        <w:numPr>
          <w:ilvl w:val="0"/>
          <w:numId w:val="14"/>
        </w:numPr>
        <w:jc w:val="left"/>
        <w:rPr>
          <w:sz w:val="23"/>
        </w:rPr>
      </w:pPr>
      <w:r w:rsidRPr="008A1870">
        <w:rPr>
          <w:sz w:val="23"/>
        </w:rPr>
        <w:t>Built over 25+ calculators including SIP, Tax, Retirement, Loan, IRR, HLV, Child Education Planner, and Goal Planner, each with</w:t>
      </w:r>
      <w:r w:rsidR="00512556">
        <w:rPr>
          <w:sz w:val="23"/>
        </w:rPr>
        <w:t xml:space="preserve"> clean</w:t>
      </w:r>
      <w:r w:rsidRPr="008A1870">
        <w:rPr>
          <w:sz w:val="23"/>
        </w:rPr>
        <w:t xml:space="preserve"> interactive UI and real-time result computation. </w:t>
      </w:r>
    </w:p>
    <w:p w14:paraId="79247A08" w14:textId="128EC1F0" w:rsidR="008A1870" w:rsidRPr="008A1870" w:rsidRDefault="008A1870" w:rsidP="008A1870">
      <w:pPr>
        <w:pStyle w:val="Space"/>
        <w:numPr>
          <w:ilvl w:val="0"/>
          <w:numId w:val="14"/>
        </w:numPr>
        <w:jc w:val="left"/>
        <w:rPr>
          <w:sz w:val="23"/>
        </w:rPr>
      </w:pPr>
      <w:r w:rsidRPr="008A1870">
        <w:rPr>
          <w:sz w:val="23"/>
        </w:rPr>
        <w:t xml:space="preserve">Integrated advanced financial logic covering old vs new tax regime comparison, </w:t>
      </w:r>
      <w:r>
        <w:rPr>
          <w:sz w:val="23"/>
        </w:rPr>
        <w:t>investment</w:t>
      </w:r>
      <w:r w:rsidRPr="008A1870">
        <w:rPr>
          <w:sz w:val="23"/>
        </w:rPr>
        <w:t xml:space="preserve"> planning, inflation-adjusted returns, and EMI forecasts. </w:t>
      </w:r>
    </w:p>
    <w:p w14:paraId="1AD22852" w14:textId="24645358" w:rsidR="008A1870" w:rsidRPr="008A1870" w:rsidRDefault="008A1870" w:rsidP="008A1870">
      <w:pPr>
        <w:pStyle w:val="Space"/>
        <w:numPr>
          <w:ilvl w:val="0"/>
          <w:numId w:val="14"/>
        </w:numPr>
        <w:jc w:val="left"/>
        <w:rPr>
          <w:sz w:val="23"/>
        </w:rPr>
      </w:pPr>
      <w:r w:rsidRPr="008A1870">
        <w:rPr>
          <w:sz w:val="23"/>
        </w:rPr>
        <w:t xml:space="preserve">Employed a modular and scalable UI, maintaining a consistent theme using custom color palettes and reusable components. </w:t>
      </w:r>
    </w:p>
    <w:p w14:paraId="432FFC62" w14:textId="78ADCE73" w:rsidR="00B23D26" w:rsidRPr="00512556" w:rsidRDefault="008A1870" w:rsidP="00512556">
      <w:pPr>
        <w:pStyle w:val="Space"/>
        <w:numPr>
          <w:ilvl w:val="0"/>
          <w:numId w:val="14"/>
        </w:numPr>
        <w:jc w:val="left"/>
        <w:rPr>
          <w:sz w:val="23"/>
          <w:lang w:val="en-IN"/>
        </w:rPr>
      </w:pPr>
      <w:r w:rsidRPr="008A1870">
        <w:rPr>
          <w:sz w:val="23"/>
        </w:rPr>
        <w:t>Focused on user-friendly experience, dynamic input validation, tab-based navigation, and responsive layout for different screen sizes</w:t>
      </w:r>
      <w:r w:rsidR="00512556">
        <w:rPr>
          <w:sz w:val="23"/>
        </w:rPr>
        <w:t xml:space="preserve">, </w:t>
      </w:r>
      <w:r w:rsidR="00512556" w:rsidRPr="00512556">
        <w:rPr>
          <w:sz w:val="23"/>
          <w:lang w:val="en-IN"/>
        </w:rPr>
        <w:t>adhering to best design principles.</w:t>
      </w:r>
    </w:p>
    <w:p w14:paraId="1AE6426A" w14:textId="0C9A49B7" w:rsidR="0002276C" w:rsidRPr="00E60A91" w:rsidRDefault="0002276C" w:rsidP="0002276C">
      <w:pPr>
        <w:pStyle w:val="Heading1"/>
      </w:pPr>
      <w:r w:rsidRPr="0002276C">
        <w:t>CERTIFICATIONS</w:t>
      </w:r>
      <w:r w:rsidRPr="00E60A91">
        <w:t xml:space="preserve"> </w:t>
      </w:r>
    </w:p>
    <w:p w14:paraId="08F64C75" w14:textId="4F3AD105" w:rsidR="0002276C" w:rsidRPr="0002276C" w:rsidRDefault="0002276C" w:rsidP="0002276C">
      <w:pPr>
        <w:pStyle w:val="Space"/>
        <w:rPr>
          <w:b/>
          <w:bCs/>
          <w:sz w:val="23"/>
        </w:rPr>
      </w:pPr>
      <w:r w:rsidRPr="0002276C">
        <w:rPr>
          <w:b/>
          <w:bCs/>
          <w:sz w:val="23"/>
        </w:rPr>
        <w:t xml:space="preserve">E-Yantra Innovation Competition, IIT Bombay, Regional Finalist </w:t>
      </w:r>
      <w:r>
        <w:rPr>
          <w:b/>
          <w:bCs/>
          <w:sz w:val="23"/>
        </w:rPr>
        <w:tab/>
        <w:t xml:space="preserve">     </w:t>
      </w:r>
      <w:r w:rsidRPr="0002276C">
        <w:rPr>
          <w:b/>
          <w:bCs/>
          <w:sz w:val="23"/>
        </w:rPr>
        <w:t xml:space="preserve">2023-2024 </w:t>
      </w:r>
    </w:p>
    <w:p w14:paraId="3D13B4E9" w14:textId="77777777" w:rsidR="000734EE" w:rsidRPr="000734EE" w:rsidRDefault="000734EE" w:rsidP="000734EE">
      <w:pPr>
        <w:pStyle w:val="Space"/>
        <w:numPr>
          <w:ilvl w:val="0"/>
          <w:numId w:val="10"/>
        </w:numPr>
        <w:rPr>
          <w:sz w:val="23"/>
        </w:rPr>
      </w:pPr>
      <w:r w:rsidRPr="000734EE">
        <w:rPr>
          <w:sz w:val="23"/>
        </w:rPr>
        <w:t>Designed an AI-powered robotic weed cutter using Python (OpenCV, TensorFlow) and IoT (Arduino, Raspberry Pi) to reduce herbicide use by 40% through precision weed identification/decomposition.</w:t>
      </w:r>
    </w:p>
    <w:p w14:paraId="38101B86" w14:textId="77777777" w:rsidR="000734EE" w:rsidRPr="000734EE" w:rsidRDefault="000734EE" w:rsidP="000734EE">
      <w:pPr>
        <w:pStyle w:val="Space"/>
        <w:numPr>
          <w:ilvl w:val="0"/>
          <w:numId w:val="10"/>
        </w:numPr>
        <w:rPr>
          <w:sz w:val="23"/>
        </w:rPr>
      </w:pPr>
      <w:r w:rsidRPr="000734EE">
        <w:rPr>
          <w:sz w:val="23"/>
        </w:rPr>
        <w:t>Integrated cross-platform tools: Developed a Flutter mobile app for real-time sensor monitoring and a React.js dashboard to visualize weed-mapping analytics.</w:t>
      </w:r>
    </w:p>
    <w:p w14:paraId="5CFCA517" w14:textId="77777777" w:rsidR="000734EE" w:rsidRPr="000734EE" w:rsidRDefault="000734EE" w:rsidP="000734EE">
      <w:pPr>
        <w:pStyle w:val="Space"/>
        <w:numPr>
          <w:ilvl w:val="0"/>
          <w:numId w:val="10"/>
        </w:numPr>
        <w:rPr>
          <w:sz w:val="23"/>
        </w:rPr>
      </w:pPr>
      <w:r w:rsidRPr="000734EE">
        <w:rPr>
          <w:sz w:val="23"/>
        </w:rPr>
        <w:t>Scaled system efficiency: Achieved 90% weed detection accuracy by training ML models on custom datasets, deployed via edge computing on the robot.</w:t>
      </w:r>
    </w:p>
    <w:p w14:paraId="65D90286" w14:textId="77777777" w:rsidR="008A1870" w:rsidRDefault="008A1870" w:rsidP="008A1870">
      <w:pPr>
        <w:pStyle w:val="Space"/>
        <w:rPr>
          <w:sz w:val="23"/>
        </w:rPr>
      </w:pPr>
      <w:r w:rsidRPr="008A1870">
        <w:rPr>
          <w:b/>
          <w:bCs/>
          <w:sz w:val="23"/>
        </w:rPr>
        <w:t>Hands-on approach to AI for real-world applications, IIT Kharagpur 2023-2024</w:t>
      </w:r>
    </w:p>
    <w:p w14:paraId="40A32D43" w14:textId="3C75DCE3" w:rsidR="000049BF" w:rsidRPr="000049BF" w:rsidRDefault="008A1870" w:rsidP="000049BF">
      <w:pPr>
        <w:pStyle w:val="Space"/>
        <w:numPr>
          <w:ilvl w:val="0"/>
          <w:numId w:val="12"/>
        </w:numPr>
        <w:rPr>
          <w:sz w:val="23"/>
        </w:rPr>
      </w:pPr>
      <w:r w:rsidRPr="008A1870">
        <w:rPr>
          <w:sz w:val="23"/>
        </w:rPr>
        <w:t>Successfully completed the 'Hands-on Approach to AI for Real-world Applications' course, organized by IIT Kharagpur AI4ICPS I HUB Foundation, in collaboration with TCS iON</w:t>
      </w:r>
      <w:r>
        <w:rPr>
          <w:sz w:val="23"/>
        </w:rPr>
        <w:t>.</w:t>
      </w:r>
    </w:p>
    <w:p w14:paraId="1FDD380A" w14:textId="5C3BFFC5" w:rsidR="008A1870" w:rsidRDefault="008A1870" w:rsidP="008A1870">
      <w:pPr>
        <w:pStyle w:val="Space"/>
        <w:numPr>
          <w:ilvl w:val="0"/>
          <w:numId w:val="12"/>
        </w:numPr>
        <w:rPr>
          <w:sz w:val="23"/>
        </w:rPr>
      </w:pPr>
      <w:r w:rsidRPr="008A1870">
        <w:rPr>
          <w:sz w:val="23"/>
        </w:rPr>
        <w:t>This comprehensive program provided practical insights into applying artificial intelligence in real-world scenarios, gained valuable experience in implementing AI solutions, enhancing problem-solving skills, and understanding the practical challenges and opportunities in AI applications</w:t>
      </w:r>
      <w:r>
        <w:rPr>
          <w:sz w:val="23"/>
        </w:rPr>
        <w:t>.</w:t>
      </w:r>
      <w:r w:rsidRPr="008A1870">
        <w:rPr>
          <w:sz w:val="23"/>
        </w:rPr>
        <w:t xml:space="preserve"> </w:t>
      </w:r>
    </w:p>
    <w:p w14:paraId="0EDDF176" w14:textId="77777777" w:rsidR="000049BF" w:rsidRDefault="000049BF" w:rsidP="000049BF">
      <w:pPr>
        <w:pStyle w:val="Space"/>
        <w:ind w:left="360"/>
        <w:rPr>
          <w:sz w:val="23"/>
        </w:rPr>
      </w:pPr>
    </w:p>
    <w:p w14:paraId="2C1928B9" w14:textId="3715FD2E" w:rsidR="008A1870" w:rsidRDefault="008A1870" w:rsidP="008A1870">
      <w:pPr>
        <w:pStyle w:val="Space"/>
        <w:rPr>
          <w:sz w:val="23"/>
        </w:rPr>
      </w:pPr>
      <w:r w:rsidRPr="008A1870">
        <w:rPr>
          <w:b/>
          <w:bCs/>
          <w:sz w:val="23"/>
        </w:rPr>
        <w:lastRenderedPageBreak/>
        <w:t>E-Yantra Innovation Competition, IIT Bombay, 2024-2025</w:t>
      </w:r>
      <w:r w:rsidRPr="008A1870">
        <w:rPr>
          <w:sz w:val="23"/>
        </w:rPr>
        <w:t xml:space="preserve"> </w:t>
      </w:r>
    </w:p>
    <w:p w14:paraId="3ED31518" w14:textId="77777777" w:rsidR="008A1870" w:rsidRDefault="008A1870" w:rsidP="008A1870">
      <w:pPr>
        <w:pStyle w:val="Space"/>
        <w:rPr>
          <w:sz w:val="23"/>
        </w:rPr>
      </w:pPr>
      <w:r w:rsidRPr="008A1870">
        <w:rPr>
          <w:sz w:val="23"/>
        </w:rPr>
        <w:t xml:space="preserve">Inner Voice – Healing Conversation (watch, mobile app, web) </w:t>
      </w:r>
    </w:p>
    <w:p w14:paraId="5DBF288F" w14:textId="150ED443" w:rsidR="008A1870" w:rsidRPr="00512556" w:rsidRDefault="008A1870" w:rsidP="00512556">
      <w:pPr>
        <w:pStyle w:val="Space"/>
        <w:numPr>
          <w:ilvl w:val="0"/>
          <w:numId w:val="11"/>
        </w:numPr>
        <w:rPr>
          <w:sz w:val="23"/>
          <w:lang w:val="en-IN"/>
        </w:rPr>
      </w:pPr>
      <w:r w:rsidRPr="008A1870">
        <w:rPr>
          <w:sz w:val="23"/>
        </w:rPr>
        <w:t>Designed and developed Inner Voice, a smartwatch-based health monitoring system focused on mental wellness, integrating wearable hardware with mobile and web applications</w:t>
      </w:r>
      <w:r w:rsidR="00512556">
        <w:rPr>
          <w:sz w:val="23"/>
        </w:rPr>
        <w:t xml:space="preserve">, </w:t>
      </w:r>
      <w:r w:rsidR="00512556" w:rsidRPr="00512556">
        <w:rPr>
          <w:sz w:val="23"/>
          <w:lang w:val="en-IN"/>
        </w:rPr>
        <w:t>using REST API for seamless data exchange.</w:t>
      </w:r>
    </w:p>
    <w:p w14:paraId="2AC01835" w14:textId="77777777" w:rsidR="008A1870" w:rsidRDefault="008A1870" w:rsidP="008A1870">
      <w:pPr>
        <w:pStyle w:val="Space"/>
        <w:numPr>
          <w:ilvl w:val="0"/>
          <w:numId w:val="11"/>
        </w:numPr>
        <w:rPr>
          <w:sz w:val="23"/>
        </w:rPr>
      </w:pPr>
      <w:r w:rsidRPr="008A1870">
        <w:rPr>
          <w:sz w:val="23"/>
        </w:rPr>
        <w:t>Built a custom wearable prototype using an Arduino Uno, a MAX30100 (heart rate and SpO2 sensor), an ADXL345 (step counter), and an HC-05 Bluetooth module for real-time health tracking</w:t>
      </w:r>
      <w:r>
        <w:rPr>
          <w:sz w:val="23"/>
        </w:rPr>
        <w:t>.</w:t>
      </w:r>
    </w:p>
    <w:p w14:paraId="4778AF08" w14:textId="4DB26C0A" w:rsidR="008A1870" w:rsidRDefault="008A1870" w:rsidP="008A1870">
      <w:pPr>
        <w:pStyle w:val="Space"/>
        <w:numPr>
          <w:ilvl w:val="0"/>
          <w:numId w:val="11"/>
        </w:numPr>
        <w:rPr>
          <w:sz w:val="23"/>
        </w:rPr>
      </w:pPr>
      <w:r w:rsidRPr="008A1870">
        <w:rPr>
          <w:sz w:val="23"/>
        </w:rPr>
        <w:t>Developed a Flutter-based mobile app for live visualization of sensor data and history logs, with seamless Bluetooth communication for real-time sync and notifications</w:t>
      </w:r>
      <w:r>
        <w:rPr>
          <w:sz w:val="23"/>
        </w:rPr>
        <w:t>.</w:t>
      </w:r>
    </w:p>
    <w:p w14:paraId="60495107" w14:textId="77777777" w:rsidR="008A1870" w:rsidRDefault="008A1870" w:rsidP="008A1870">
      <w:pPr>
        <w:pStyle w:val="Space"/>
        <w:numPr>
          <w:ilvl w:val="0"/>
          <w:numId w:val="11"/>
        </w:numPr>
        <w:rPr>
          <w:sz w:val="23"/>
        </w:rPr>
      </w:pPr>
      <w:r w:rsidRPr="008A1870">
        <w:rPr>
          <w:sz w:val="23"/>
        </w:rPr>
        <w:t>Created a responsive web dashboard for doctors to access and monitor user health trends remotely, supporting better mental health insights</w:t>
      </w:r>
      <w:r>
        <w:rPr>
          <w:sz w:val="23"/>
        </w:rPr>
        <w:t>.</w:t>
      </w:r>
    </w:p>
    <w:p w14:paraId="56D1BF90" w14:textId="40D3025C" w:rsidR="008A1870" w:rsidRDefault="008A1870" w:rsidP="008A1870">
      <w:pPr>
        <w:pStyle w:val="Space"/>
        <w:numPr>
          <w:ilvl w:val="0"/>
          <w:numId w:val="11"/>
        </w:numPr>
        <w:rPr>
          <w:sz w:val="23"/>
        </w:rPr>
      </w:pPr>
      <w:r w:rsidRPr="008A1870">
        <w:rPr>
          <w:sz w:val="23"/>
        </w:rPr>
        <w:t>The system enables users to track their physical indicators linked to mental health, offering a low-cost, connected wellness solutio</w:t>
      </w:r>
      <w:r>
        <w:rPr>
          <w:sz w:val="23"/>
        </w:rPr>
        <w:t>n.</w:t>
      </w:r>
    </w:p>
    <w:p w14:paraId="4A875D6A" w14:textId="77777777" w:rsidR="008A1870" w:rsidRDefault="008A1870" w:rsidP="008A1870">
      <w:pPr>
        <w:pStyle w:val="Space"/>
        <w:rPr>
          <w:sz w:val="23"/>
        </w:rPr>
      </w:pPr>
    </w:p>
    <w:p w14:paraId="4C628ACF" w14:textId="492ECF94" w:rsidR="008A1870" w:rsidRPr="00E60A91" w:rsidRDefault="008A1870" w:rsidP="008A1870">
      <w:pPr>
        <w:pStyle w:val="Heading1"/>
      </w:pPr>
      <w:r w:rsidRPr="008A1870">
        <w:t>PROFESSIONAL DEVELOPMENT</w:t>
      </w:r>
    </w:p>
    <w:p w14:paraId="6DA2D9C1" w14:textId="60E371DC" w:rsid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Programming Foundations: beyond the</w:t>
      </w:r>
      <w:r w:rsidRPr="008A1870">
        <w:rPr>
          <w:b/>
          <w:bCs/>
          <w:sz w:val="23"/>
        </w:rPr>
        <w:t xml:space="preserve"> </w:t>
      </w:r>
      <w:r w:rsidRPr="008A1870">
        <w:rPr>
          <w:sz w:val="23"/>
        </w:rPr>
        <w:t>Fundamentals</w:t>
      </w:r>
      <w:r w:rsidRPr="008A1870">
        <w:rPr>
          <w:b/>
          <w:bCs/>
          <w:sz w:val="23"/>
        </w:rPr>
        <w:t xml:space="preserve"> – LinkedIn Learning </w:t>
      </w:r>
    </w:p>
    <w:p w14:paraId="34973C0B" w14:textId="60F68D98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Introduction to Career Skills in Software Development</w:t>
      </w:r>
      <w:r w:rsidRPr="008A1870">
        <w:rPr>
          <w:b/>
          <w:bCs/>
          <w:sz w:val="23"/>
        </w:rPr>
        <w:t xml:space="preserve"> – LinkedIn Learning </w:t>
      </w:r>
    </w:p>
    <w:p w14:paraId="28E7410C" w14:textId="150C228C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Fundamentals Programming Foundations</w:t>
      </w:r>
      <w:r w:rsidRPr="008A1870">
        <w:rPr>
          <w:b/>
          <w:bCs/>
          <w:sz w:val="23"/>
        </w:rPr>
        <w:t xml:space="preserve">– LinkedIn Learning </w:t>
      </w:r>
    </w:p>
    <w:p w14:paraId="4AB73509" w14:textId="07B5BBC0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Career Essentials in Software Development</w:t>
      </w:r>
      <w:r w:rsidRPr="008A1870">
        <w:rPr>
          <w:b/>
          <w:bCs/>
          <w:sz w:val="23"/>
        </w:rPr>
        <w:t xml:space="preserve"> </w:t>
      </w:r>
      <w:r>
        <w:rPr>
          <w:b/>
          <w:bCs/>
          <w:sz w:val="23"/>
        </w:rPr>
        <w:t>-</w:t>
      </w:r>
      <w:r w:rsidRPr="008A1870">
        <w:rPr>
          <w:b/>
          <w:bCs/>
          <w:sz w:val="23"/>
        </w:rPr>
        <w:t xml:space="preserve"> Microsoft and LinkedIn Career  </w:t>
      </w:r>
    </w:p>
    <w:p w14:paraId="717A85A4" w14:textId="3A743431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Essentials in Software Development</w:t>
      </w:r>
      <w:r w:rsidRPr="008A1870">
        <w:rPr>
          <w:b/>
          <w:bCs/>
          <w:sz w:val="23"/>
        </w:rPr>
        <w:t xml:space="preserve"> </w:t>
      </w:r>
      <w:r>
        <w:rPr>
          <w:b/>
          <w:bCs/>
          <w:sz w:val="23"/>
        </w:rPr>
        <w:t>-</w:t>
      </w:r>
      <w:r w:rsidRPr="008A1870">
        <w:rPr>
          <w:b/>
          <w:bCs/>
          <w:sz w:val="23"/>
        </w:rPr>
        <w:t xml:space="preserve"> Microsoft </w:t>
      </w:r>
    </w:p>
    <w:p w14:paraId="0465C996" w14:textId="1EF253D7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Learn Figma: UI/UX Design Masterclass from Beginner to Pro</w:t>
      </w:r>
      <w:r w:rsidRPr="008A1870">
        <w:rPr>
          <w:b/>
          <w:bCs/>
          <w:sz w:val="23"/>
        </w:rPr>
        <w:t xml:space="preserve"> – Udemy </w:t>
      </w:r>
    </w:p>
    <w:p w14:paraId="4FF32D46" w14:textId="498F8562" w:rsidR="008A1870" w:rsidRPr="008A1870" w:rsidRDefault="008A1870" w:rsidP="008A1870">
      <w:pPr>
        <w:pStyle w:val="Space"/>
        <w:numPr>
          <w:ilvl w:val="0"/>
          <w:numId w:val="13"/>
        </w:numPr>
        <w:rPr>
          <w:b/>
          <w:bCs/>
          <w:sz w:val="23"/>
        </w:rPr>
      </w:pPr>
      <w:r w:rsidRPr="008A1870">
        <w:rPr>
          <w:sz w:val="23"/>
        </w:rPr>
        <w:t>Built a website with WordPress</w:t>
      </w:r>
      <w:r w:rsidRPr="008A1870">
        <w:rPr>
          <w:b/>
          <w:bCs/>
          <w:sz w:val="23"/>
        </w:rPr>
        <w:t xml:space="preserve"> – Coursera Project Network </w:t>
      </w:r>
    </w:p>
    <w:p w14:paraId="11D8FCAF" w14:textId="7AEAC304" w:rsidR="008A1870" w:rsidRPr="00270E71" w:rsidRDefault="008A1870" w:rsidP="008A1870">
      <w:pPr>
        <w:pStyle w:val="Space"/>
        <w:numPr>
          <w:ilvl w:val="0"/>
          <w:numId w:val="13"/>
        </w:numPr>
        <w:rPr>
          <w:sz w:val="23"/>
        </w:rPr>
      </w:pPr>
      <w:r w:rsidRPr="008A1870">
        <w:rPr>
          <w:sz w:val="23"/>
        </w:rPr>
        <w:t>Data Visualization: Empowering Business with Effective Insight</w:t>
      </w:r>
      <w:r w:rsidRPr="008A1870">
        <w:rPr>
          <w:b/>
          <w:bCs/>
          <w:sz w:val="23"/>
        </w:rPr>
        <w:t xml:space="preserve"> – TATA</w:t>
      </w:r>
    </w:p>
    <w:p w14:paraId="14090499" w14:textId="727E2F52" w:rsidR="00270E71" w:rsidRPr="00270E71" w:rsidRDefault="00270E71" w:rsidP="00007424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 xml:space="preserve">Understanding Google Cloud Security and Operations </w:t>
      </w:r>
      <w:r w:rsidRPr="00270E71">
        <w:rPr>
          <w:b/>
          <w:bCs/>
          <w:sz w:val="23"/>
        </w:rPr>
        <w:t>– Google</w:t>
      </w:r>
    </w:p>
    <w:p w14:paraId="7F7C8048" w14:textId="24ECEC96" w:rsidR="00270E71" w:rsidRPr="00270E71" w:rsidRDefault="00270E71" w:rsidP="00A94058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 xml:space="preserve">Introduction to Responsible AI </w:t>
      </w:r>
      <w:r w:rsidRPr="00270E71">
        <w:rPr>
          <w:b/>
          <w:bCs/>
          <w:sz w:val="23"/>
        </w:rPr>
        <w:t>– Google</w:t>
      </w:r>
    </w:p>
    <w:p w14:paraId="789E54D1" w14:textId="1E71C570" w:rsidR="00270E71" w:rsidRPr="00270E71" w:rsidRDefault="00270E71" w:rsidP="00270E71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 xml:space="preserve">Introduction to </w:t>
      </w:r>
      <w:r>
        <w:rPr>
          <w:sz w:val="23"/>
        </w:rPr>
        <w:t>Generative</w:t>
      </w:r>
      <w:r w:rsidRPr="00270E71">
        <w:rPr>
          <w:sz w:val="23"/>
        </w:rPr>
        <w:t xml:space="preserve"> AI</w:t>
      </w:r>
      <w:r>
        <w:rPr>
          <w:sz w:val="23"/>
        </w:rPr>
        <w:t xml:space="preserve"> </w:t>
      </w:r>
      <w:r>
        <w:rPr>
          <w:b/>
          <w:bCs/>
          <w:sz w:val="23"/>
        </w:rPr>
        <w:t>– Google</w:t>
      </w:r>
    </w:p>
    <w:p w14:paraId="75B82121" w14:textId="2FB0EAB1" w:rsidR="00270E71" w:rsidRPr="00270E71" w:rsidRDefault="00270E71" w:rsidP="00270E71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>Introduction to Large Language Models</w:t>
      </w:r>
      <w:r>
        <w:rPr>
          <w:sz w:val="23"/>
        </w:rPr>
        <w:t xml:space="preserve"> </w:t>
      </w:r>
      <w:r>
        <w:rPr>
          <w:b/>
          <w:bCs/>
          <w:sz w:val="23"/>
        </w:rPr>
        <w:t>– Google</w:t>
      </w:r>
    </w:p>
    <w:p w14:paraId="3B26930B" w14:textId="740903A4" w:rsidR="00270E71" w:rsidRPr="00270E71" w:rsidRDefault="00270E71" w:rsidP="00270E71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>Innovating with Data and Google Cloud</w:t>
      </w:r>
      <w:r>
        <w:rPr>
          <w:sz w:val="23"/>
        </w:rPr>
        <w:t xml:space="preserve"> </w:t>
      </w:r>
      <w:r>
        <w:rPr>
          <w:b/>
          <w:bCs/>
          <w:sz w:val="23"/>
        </w:rPr>
        <w:t>– Google</w:t>
      </w:r>
    </w:p>
    <w:p w14:paraId="00055CF6" w14:textId="30792B49" w:rsidR="00270E71" w:rsidRPr="00270E71" w:rsidRDefault="00270E71" w:rsidP="00270E71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>Infrastructure and Application Modernization with Google Cloud</w:t>
      </w:r>
      <w:r>
        <w:rPr>
          <w:sz w:val="23"/>
        </w:rPr>
        <w:t xml:space="preserve"> </w:t>
      </w:r>
      <w:r>
        <w:rPr>
          <w:b/>
          <w:bCs/>
          <w:sz w:val="23"/>
        </w:rPr>
        <w:t>-Google</w:t>
      </w:r>
    </w:p>
    <w:p w14:paraId="7D30DBBC" w14:textId="0F53839B" w:rsidR="00270E71" w:rsidRPr="000049BF" w:rsidRDefault="00270E71" w:rsidP="000049BF">
      <w:pPr>
        <w:pStyle w:val="Space"/>
        <w:numPr>
          <w:ilvl w:val="0"/>
          <w:numId w:val="13"/>
        </w:numPr>
        <w:rPr>
          <w:sz w:val="23"/>
        </w:rPr>
      </w:pPr>
      <w:r w:rsidRPr="00270E71">
        <w:rPr>
          <w:sz w:val="23"/>
        </w:rPr>
        <w:t>Digital Transformation with Google Cloud</w:t>
      </w:r>
      <w:r>
        <w:rPr>
          <w:sz w:val="23"/>
        </w:rPr>
        <w:t xml:space="preserve"> – </w:t>
      </w:r>
      <w:r>
        <w:rPr>
          <w:b/>
          <w:bCs/>
          <w:sz w:val="23"/>
        </w:rPr>
        <w:t>Google</w:t>
      </w:r>
    </w:p>
    <w:sectPr w:rsidR="00270E71" w:rsidRPr="000049BF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D9D7B" w14:textId="77777777" w:rsidR="009202B5" w:rsidRDefault="009202B5" w:rsidP="0002276C">
      <w:pPr>
        <w:spacing w:line="240" w:lineRule="auto"/>
      </w:pPr>
      <w:r>
        <w:separator/>
      </w:r>
    </w:p>
  </w:endnote>
  <w:endnote w:type="continuationSeparator" w:id="0">
    <w:p w14:paraId="148847DC" w14:textId="77777777" w:rsidR="009202B5" w:rsidRDefault="009202B5" w:rsidP="00022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0FD7E" w14:textId="77777777" w:rsidR="009202B5" w:rsidRDefault="009202B5" w:rsidP="0002276C">
      <w:pPr>
        <w:spacing w:line="240" w:lineRule="auto"/>
      </w:pPr>
      <w:r>
        <w:separator/>
      </w:r>
    </w:p>
  </w:footnote>
  <w:footnote w:type="continuationSeparator" w:id="0">
    <w:p w14:paraId="1E567CE0" w14:textId="77777777" w:rsidR="009202B5" w:rsidRDefault="009202B5" w:rsidP="00022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660FE"/>
    <w:multiLevelType w:val="hybridMultilevel"/>
    <w:tmpl w:val="8EBE7E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72F2B"/>
    <w:multiLevelType w:val="hybridMultilevel"/>
    <w:tmpl w:val="6590AF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02085"/>
    <w:multiLevelType w:val="hybridMultilevel"/>
    <w:tmpl w:val="1EEEE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B1F45"/>
    <w:multiLevelType w:val="hybridMultilevel"/>
    <w:tmpl w:val="CEC6F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10333"/>
    <w:multiLevelType w:val="hybridMultilevel"/>
    <w:tmpl w:val="C3B44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934DF"/>
    <w:multiLevelType w:val="hybridMultilevel"/>
    <w:tmpl w:val="1A4054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B34723"/>
    <w:multiLevelType w:val="hybridMultilevel"/>
    <w:tmpl w:val="ADD093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6088005">
    <w:abstractNumId w:val="1"/>
  </w:num>
  <w:num w:numId="2" w16cid:durableId="608776046">
    <w:abstractNumId w:val="4"/>
  </w:num>
  <w:num w:numId="3" w16cid:durableId="1943804326">
    <w:abstractNumId w:val="10"/>
  </w:num>
  <w:num w:numId="4" w16cid:durableId="1027216805">
    <w:abstractNumId w:val="11"/>
  </w:num>
  <w:num w:numId="5" w16cid:durableId="465663499">
    <w:abstractNumId w:val="7"/>
  </w:num>
  <w:num w:numId="6" w16cid:durableId="625738528">
    <w:abstractNumId w:val="6"/>
  </w:num>
  <w:num w:numId="7" w16cid:durableId="36469057">
    <w:abstractNumId w:val="0"/>
  </w:num>
  <w:num w:numId="8" w16cid:durableId="1110390852">
    <w:abstractNumId w:val="5"/>
  </w:num>
  <w:num w:numId="9" w16cid:durableId="1476023047">
    <w:abstractNumId w:val="13"/>
  </w:num>
  <w:num w:numId="10" w16cid:durableId="1222446662">
    <w:abstractNumId w:val="8"/>
  </w:num>
  <w:num w:numId="11" w16cid:durableId="188371770">
    <w:abstractNumId w:val="3"/>
  </w:num>
  <w:num w:numId="12" w16cid:durableId="41638529">
    <w:abstractNumId w:val="9"/>
  </w:num>
  <w:num w:numId="13" w16cid:durableId="122961746">
    <w:abstractNumId w:val="12"/>
  </w:num>
  <w:num w:numId="14" w16cid:durableId="201110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C"/>
    <w:rsid w:val="000049BF"/>
    <w:rsid w:val="000163A8"/>
    <w:rsid w:val="0002276C"/>
    <w:rsid w:val="0003667F"/>
    <w:rsid w:val="000429E8"/>
    <w:rsid w:val="00047EEA"/>
    <w:rsid w:val="00064FB4"/>
    <w:rsid w:val="000734EE"/>
    <w:rsid w:val="00073B95"/>
    <w:rsid w:val="00076D9D"/>
    <w:rsid w:val="000B516B"/>
    <w:rsid w:val="000C588E"/>
    <w:rsid w:val="000F59E8"/>
    <w:rsid w:val="00117E20"/>
    <w:rsid w:val="00124A30"/>
    <w:rsid w:val="0014289B"/>
    <w:rsid w:val="0016554B"/>
    <w:rsid w:val="0019433E"/>
    <w:rsid w:val="001C6B76"/>
    <w:rsid w:val="001D3991"/>
    <w:rsid w:val="001E113D"/>
    <w:rsid w:val="001E283B"/>
    <w:rsid w:val="001E74FB"/>
    <w:rsid w:val="00201BAD"/>
    <w:rsid w:val="00210A99"/>
    <w:rsid w:val="00211C07"/>
    <w:rsid w:val="0025029B"/>
    <w:rsid w:val="00252A64"/>
    <w:rsid w:val="0025570E"/>
    <w:rsid w:val="00257458"/>
    <w:rsid w:val="00270E71"/>
    <w:rsid w:val="00310F03"/>
    <w:rsid w:val="00331963"/>
    <w:rsid w:val="0034259D"/>
    <w:rsid w:val="00343E05"/>
    <w:rsid w:val="00386EE4"/>
    <w:rsid w:val="003C218C"/>
    <w:rsid w:val="003E0A2C"/>
    <w:rsid w:val="003F2F97"/>
    <w:rsid w:val="00475B42"/>
    <w:rsid w:val="00477EE5"/>
    <w:rsid w:val="004A167D"/>
    <w:rsid w:val="004B79C8"/>
    <w:rsid w:val="004E333C"/>
    <w:rsid w:val="005033F2"/>
    <w:rsid w:val="0051228E"/>
    <w:rsid w:val="00512556"/>
    <w:rsid w:val="00534932"/>
    <w:rsid w:val="005605AA"/>
    <w:rsid w:val="0057208B"/>
    <w:rsid w:val="0057694E"/>
    <w:rsid w:val="005933EA"/>
    <w:rsid w:val="005B0733"/>
    <w:rsid w:val="005C2F72"/>
    <w:rsid w:val="005E487C"/>
    <w:rsid w:val="005F3F3F"/>
    <w:rsid w:val="005F604E"/>
    <w:rsid w:val="00612A31"/>
    <w:rsid w:val="00643241"/>
    <w:rsid w:val="006439B5"/>
    <w:rsid w:val="00655012"/>
    <w:rsid w:val="006B055A"/>
    <w:rsid w:val="006B29A0"/>
    <w:rsid w:val="006C6B99"/>
    <w:rsid w:val="006F05EE"/>
    <w:rsid w:val="00702120"/>
    <w:rsid w:val="00747E55"/>
    <w:rsid w:val="007959E0"/>
    <w:rsid w:val="007A0DBF"/>
    <w:rsid w:val="007C70F5"/>
    <w:rsid w:val="007D3644"/>
    <w:rsid w:val="00804E11"/>
    <w:rsid w:val="00822C0B"/>
    <w:rsid w:val="008544C7"/>
    <w:rsid w:val="008A1870"/>
    <w:rsid w:val="008A688B"/>
    <w:rsid w:val="008C57C3"/>
    <w:rsid w:val="009051D6"/>
    <w:rsid w:val="009202B5"/>
    <w:rsid w:val="00930829"/>
    <w:rsid w:val="00956906"/>
    <w:rsid w:val="00957804"/>
    <w:rsid w:val="009C26CA"/>
    <w:rsid w:val="009C563B"/>
    <w:rsid w:val="009D2C73"/>
    <w:rsid w:val="00A145F3"/>
    <w:rsid w:val="00A37862"/>
    <w:rsid w:val="00A462BC"/>
    <w:rsid w:val="00A50862"/>
    <w:rsid w:val="00A82134"/>
    <w:rsid w:val="00AA3702"/>
    <w:rsid w:val="00AB5F40"/>
    <w:rsid w:val="00AE1633"/>
    <w:rsid w:val="00B11D21"/>
    <w:rsid w:val="00B12952"/>
    <w:rsid w:val="00B141E2"/>
    <w:rsid w:val="00B23D26"/>
    <w:rsid w:val="00B30F32"/>
    <w:rsid w:val="00B506AF"/>
    <w:rsid w:val="00B75FE6"/>
    <w:rsid w:val="00BA5C12"/>
    <w:rsid w:val="00BB22AB"/>
    <w:rsid w:val="00BC2926"/>
    <w:rsid w:val="00BD70AE"/>
    <w:rsid w:val="00BD7DB6"/>
    <w:rsid w:val="00BE6EF3"/>
    <w:rsid w:val="00C202A5"/>
    <w:rsid w:val="00C339EB"/>
    <w:rsid w:val="00C66834"/>
    <w:rsid w:val="00C76F0F"/>
    <w:rsid w:val="00C94687"/>
    <w:rsid w:val="00CC3ADC"/>
    <w:rsid w:val="00CC3EDE"/>
    <w:rsid w:val="00CD36B3"/>
    <w:rsid w:val="00CD6A33"/>
    <w:rsid w:val="00D26D2D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B03D"/>
  <w15:chartTrackingRefBased/>
  <w15:docId w15:val="{B82A91CB-0365-44EA-BF1E-BB0BA792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27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6C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27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6C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C3EDE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88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88E"/>
    <w:rPr>
      <w:rFonts w:ascii="Consolas" w:hAnsi="Consolas" w:cs="Open Sans"/>
      <w:color w:val="767171" w:themeColor="background2" w:themeShade="80"/>
      <w:position w:val="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391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thi012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tithishah0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ithishah26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app.finology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thi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347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 Shah</dc:creator>
  <cp:keywords/>
  <dc:description/>
  <cp:lastModifiedBy>Tithi Shah</cp:lastModifiedBy>
  <cp:revision>30</cp:revision>
  <cp:lastPrinted>2025-07-17T10:25:00Z</cp:lastPrinted>
  <dcterms:created xsi:type="dcterms:W3CDTF">2025-07-08T13:16:00Z</dcterms:created>
  <dcterms:modified xsi:type="dcterms:W3CDTF">2025-07-22T18:30:00Z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